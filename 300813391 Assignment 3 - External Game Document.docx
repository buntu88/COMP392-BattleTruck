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tc>
              <w:tcPr>
                <w:tcW w:w="5000" w:type="pct"/>
              </w:tcPr>
              <w:p w:rsidR="003F2523" w:rsidRDefault="003F2523" w:rsidP="004A020B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3F2523" w:rsidRDefault="003F2523" w:rsidP="003F2523"/>
              <w:p w:rsidR="003E1D56" w:rsidRPr="003F2523" w:rsidRDefault="009030A4" w:rsidP="003F2523">
                <w:pPr>
                  <w:jc w:val="center"/>
                </w:pPr>
                <w:r w:rsidRPr="009030A4">
                  <w:rPr>
                    <w:noProof/>
                    <w:lang w:val="en-US" w:eastAsia="en-US"/>
                  </w:rPr>
                  <w:drawing>
                    <wp:inline distT="0" distB="0" distL="0" distR="0" wp14:anchorId="4E8DAA6D" wp14:editId="2BCFFB1B">
                      <wp:extent cx="1895475" cy="1603030"/>
                      <wp:effectExtent l="0" t="0" r="0" b="0"/>
                      <wp:docPr id="4" name="Picture 4" descr="C:\Users\Guleria\Google Drive\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Guleria\Google Drive\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20800" cy="1624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4E57EA" w:rsidP="004E57E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Battle Truck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261AC5" w:rsidRDefault="00261AC5" w:rsidP="00261AC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</w:pPr>
                <w:r w:rsidRPr="00261AC5"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  <w:t>Saving the Soldiers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Pr="003E1D56" w:rsidRDefault="003E1D56" w:rsidP="00A54E1C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7570FD">
                  <w:rPr>
                    <w:sz w:val="24"/>
                    <w:szCs w:val="24"/>
                  </w:rPr>
                  <w:t>1.1</w:t>
                </w: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AD7419">
                  <w:t>G Studio</w:t>
                </w:r>
                <w:r>
                  <w:t>.</w:t>
                </w:r>
              </w:p>
              <w:p w:rsidR="003E1D56" w:rsidRDefault="003E1D56" w:rsidP="00A54E1C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9030A4" w:rsidP="00A54E1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Vishal Guleria AND Vinay Bhardwaj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4A020B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</w:tbl>
        <w:p w:rsidR="003E1D56" w:rsidRDefault="003E1D56" w:rsidP="004A020B">
          <w:pPr>
            <w:jc w:val="both"/>
          </w:pPr>
        </w:p>
        <w:p w:rsidR="003E1D56" w:rsidRDefault="003E1D56" w:rsidP="004A020B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4E57EA" w:rsidP="004E57EA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March 10, 2016</w:t>
                </w:r>
              </w:p>
            </w:tc>
          </w:tr>
        </w:tbl>
        <w:p w:rsidR="003E1D56" w:rsidRDefault="003E1D56" w:rsidP="004A020B">
          <w:pPr>
            <w:jc w:val="both"/>
          </w:pPr>
        </w:p>
        <w:p w:rsidR="003E1D56" w:rsidRDefault="003E1D56" w:rsidP="004A020B">
          <w:pPr>
            <w:jc w:val="both"/>
          </w:pPr>
          <w:r>
            <w:br w:type="page"/>
          </w:r>
        </w:p>
      </w:sdtContent>
    </w:sdt>
    <w:p w:rsidR="009A4D42" w:rsidRDefault="009A4D42" w:rsidP="004A020B">
      <w:pPr>
        <w:jc w:val="both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-9635671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4E1C" w:rsidRDefault="00A54E1C">
          <w:pPr>
            <w:pStyle w:val="TOCHeading"/>
          </w:pPr>
          <w:r>
            <w:t>Table of Contents</w:t>
          </w:r>
        </w:p>
        <w:p w:rsidR="009937CB" w:rsidRDefault="00A54E1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93354" w:history="1">
            <w:r w:rsidR="009937CB" w:rsidRPr="00D45030">
              <w:rPr>
                <w:rStyle w:val="Hyperlink"/>
                <w:noProof/>
              </w:rPr>
              <w:t>GitHub Link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_Toc445393354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9937CB">
              <w:rPr>
                <w:noProof/>
                <w:webHidden/>
              </w:rPr>
              <w:t>3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55" w:history="1">
            <w:r w:rsidRPr="00D45030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56" w:history="1">
            <w:r w:rsidRPr="00D45030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57" w:history="1">
            <w:r w:rsidRPr="00D45030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58" w:history="1">
            <w:r w:rsidRPr="00D45030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59" w:history="1">
            <w:r w:rsidRPr="00D45030">
              <w:rPr>
                <w:rStyle w:val="Hyperlink"/>
                <w:noProof/>
              </w:rPr>
              <w:t>Menu and 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0" w:history="1">
            <w:r w:rsidRPr="00D45030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1" w:history="1">
            <w:r w:rsidRPr="00D45030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2" w:history="1">
            <w:r w:rsidRPr="00D45030">
              <w:rPr>
                <w:rStyle w:val="Hyperlink"/>
                <w:noProof/>
              </w:rPr>
              <w:t>Characters/Objects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3" w:history="1">
            <w:r w:rsidRPr="00D45030">
              <w:rPr>
                <w:rStyle w:val="Hyperlink"/>
                <w:noProof/>
              </w:rPr>
              <w:t>Military Truck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4" w:history="1">
            <w:r w:rsidRPr="00D45030">
              <w:rPr>
                <w:rStyle w:val="Hyperlink"/>
                <w:noProof/>
              </w:rPr>
              <w:t>Non-player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5" w:history="1">
            <w:r w:rsidRPr="00D45030">
              <w:rPr>
                <w:rStyle w:val="Hyperlink"/>
                <w:noProof/>
              </w:rPr>
              <w:t>Barrie 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6" w:history="1">
            <w:r w:rsidRPr="00D45030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7" w:history="1">
            <w:r w:rsidRPr="00D45030">
              <w:rPr>
                <w:rStyle w:val="Hyperlink"/>
                <w:noProof/>
              </w:rPr>
              <w:t>Mines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8" w:history="1">
            <w:r w:rsidRPr="00D45030">
              <w:rPr>
                <w:rStyle w:val="Hyperlink"/>
                <w:noProof/>
              </w:rPr>
              <w:t>Soldiers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9" w:history="1">
            <w:r w:rsidRPr="00D45030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70" w:history="1">
            <w:r w:rsidRPr="00D45030">
              <w:rPr>
                <w:rStyle w:val="Hyperlink"/>
                <w:noProof/>
              </w:rPr>
              <w:t>Lives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7CB" w:rsidRDefault="009937C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71" w:history="1">
            <w:r w:rsidRPr="00D45030">
              <w:rPr>
                <w:rStyle w:val="Hyperlink"/>
                <w:noProof/>
              </w:rPr>
              <w:t>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E1C" w:rsidRDefault="00A54E1C">
          <w:r>
            <w:rPr>
              <w:b/>
              <w:bCs/>
              <w:noProof/>
            </w:rPr>
            <w:fldChar w:fldCharType="end"/>
          </w:r>
        </w:p>
      </w:sdtContent>
    </w:sdt>
    <w:p w:rsidR="00A54E1C" w:rsidRDefault="00A54E1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B16F8B" w:rsidRDefault="009A4D42" w:rsidP="004A020B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7B389D" w:rsidRDefault="007B389D" w:rsidP="004A020B">
      <w:pPr>
        <w:jc w:val="both"/>
        <w:rPr>
          <w:b/>
          <w:sz w:val="24"/>
          <w:szCs w:val="24"/>
          <w:u w:val="single"/>
        </w:rPr>
      </w:pPr>
    </w:p>
    <w:p w:rsidR="0069307E" w:rsidRDefault="0069307E" w:rsidP="0069307E">
      <w:pPr>
        <w:pStyle w:val="Heading1"/>
        <w:jc w:val="both"/>
      </w:pPr>
      <w:bookmarkStart w:id="0" w:name="_Toc445393354"/>
      <w:r>
        <w:t>GitHub Link</w:t>
      </w:r>
      <w:bookmarkEnd w:id="0"/>
    </w:p>
    <w:bookmarkStart w:id="1" w:name="_Toc442381806"/>
    <w:p w:rsidR="009030A4" w:rsidRPr="009030A4" w:rsidRDefault="009030A4" w:rsidP="009030A4">
      <w:pPr>
        <w:jc w:val="both"/>
        <w:rPr>
          <w:sz w:val="24"/>
          <w:szCs w:val="24"/>
        </w:rPr>
      </w:pPr>
      <w:r w:rsidRPr="009030A4">
        <w:rPr>
          <w:sz w:val="24"/>
          <w:szCs w:val="24"/>
        </w:rPr>
        <w:fldChar w:fldCharType="begin"/>
      </w:r>
      <w:r w:rsidRPr="009030A4">
        <w:rPr>
          <w:sz w:val="24"/>
          <w:szCs w:val="24"/>
        </w:rPr>
        <w:instrText xml:space="preserve"> HYPERLINK "https://github.com/buntu88/COMP392-BattleTruck.git" </w:instrText>
      </w:r>
      <w:r w:rsidRPr="009030A4">
        <w:rPr>
          <w:sz w:val="24"/>
          <w:szCs w:val="24"/>
        </w:rPr>
        <w:fldChar w:fldCharType="separate"/>
      </w:r>
      <w:r w:rsidRPr="009030A4">
        <w:rPr>
          <w:sz w:val="24"/>
          <w:szCs w:val="24"/>
        </w:rPr>
        <w:t>https://github.com/buntu88/COMP392-BattleTruck.git</w:t>
      </w:r>
      <w:r w:rsidRPr="009030A4">
        <w:rPr>
          <w:sz w:val="24"/>
          <w:szCs w:val="24"/>
        </w:rPr>
        <w:fldChar w:fldCharType="end"/>
      </w:r>
    </w:p>
    <w:p w:rsidR="00BF4089" w:rsidRDefault="009F6693" w:rsidP="004A020B">
      <w:pPr>
        <w:pStyle w:val="Heading1"/>
        <w:jc w:val="both"/>
      </w:pPr>
      <w:bookmarkStart w:id="2" w:name="_Toc445393355"/>
      <w:r w:rsidRPr="008C6B2D">
        <w:t>Game Overview</w:t>
      </w:r>
      <w:bookmarkEnd w:id="1"/>
      <w:bookmarkEnd w:id="2"/>
      <w:r w:rsidR="00BF4089">
        <w:t xml:space="preserve"> </w:t>
      </w:r>
    </w:p>
    <w:p w:rsidR="0097167E" w:rsidRDefault="00D007A4" w:rsidP="00C858A0">
      <w:pPr>
        <w:jc w:val="both"/>
        <w:rPr>
          <w:sz w:val="24"/>
          <w:szCs w:val="24"/>
        </w:rPr>
      </w:pPr>
      <w:r w:rsidRPr="004A020B">
        <w:rPr>
          <w:sz w:val="24"/>
          <w:szCs w:val="24"/>
        </w:rPr>
        <w:t xml:space="preserve">This application is a </w:t>
      </w:r>
      <w:r w:rsidR="004E57EA">
        <w:rPr>
          <w:sz w:val="24"/>
          <w:szCs w:val="24"/>
        </w:rPr>
        <w:t xml:space="preserve">3D first person game designed using </w:t>
      </w:r>
      <w:proofErr w:type="spellStart"/>
      <w:r w:rsidR="009937CB">
        <w:rPr>
          <w:sz w:val="24"/>
          <w:szCs w:val="24"/>
        </w:rPr>
        <w:t>ThreeJS</w:t>
      </w:r>
      <w:proofErr w:type="spellEnd"/>
      <w:r w:rsidR="004E57EA">
        <w:rPr>
          <w:sz w:val="24"/>
          <w:szCs w:val="24"/>
        </w:rPr>
        <w:t xml:space="preserve"> and with the help of Blender</w:t>
      </w:r>
      <w:r w:rsidRPr="004A020B">
        <w:rPr>
          <w:sz w:val="24"/>
          <w:szCs w:val="24"/>
        </w:rPr>
        <w:t xml:space="preserve">. In this </w:t>
      </w:r>
      <w:r w:rsidR="004E57EA">
        <w:rPr>
          <w:sz w:val="24"/>
          <w:szCs w:val="24"/>
        </w:rPr>
        <w:t>game</w:t>
      </w:r>
      <w:r w:rsidRPr="004A020B">
        <w:rPr>
          <w:sz w:val="24"/>
          <w:szCs w:val="24"/>
        </w:rPr>
        <w:t xml:space="preserve">, fundamental article is a </w:t>
      </w:r>
      <w:r w:rsidR="004E57EA">
        <w:rPr>
          <w:sz w:val="24"/>
          <w:szCs w:val="24"/>
        </w:rPr>
        <w:t>Truck in a battlefield</w:t>
      </w:r>
      <w:r w:rsidRPr="004A020B">
        <w:rPr>
          <w:sz w:val="24"/>
          <w:szCs w:val="24"/>
        </w:rPr>
        <w:t xml:space="preserve"> </w:t>
      </w:r>
      <w:r w:rsidR="00C858A0">
        <w:rPr>
          <w:sz w:val="24"/>
          <w:szCs w:val="24"/>
        </w:rPr>
        <w:t xml:space="preserve">to bring back abandoned soldiers. Truck has to go through some obstructions and challenge to achieve its goal. Truck have basic </w:t>
      </w:r>
      <w:r w:rsidR="002E16D1">
        <w:rPr>
          <w:sz w:val="24"/>
          <w:szCs w:val="24"/>
        </w:rPr>
        <w:t xml:space="preserve">first </w:t>
      </w:r>
      <w:r w:rsidR="00C858A0">
        <w:rPr>
          <w:sz w:val="24"/>
          <w:szCs w:val="24"/>
        </w:rPr>
        <w:t xml:space="preserve">person control like </w:t>
      </w:r>
      <w:r w:rsidR="002E16D1">
        <w:rPr>
          <w:sz w:val="24"/>
          <w:szCs w:val="24"/>
        </w:rPr>
        <w:t>moving forward, backward etc.</w:t>
      </w:r>
    </w:p>
    <w:p w:rsidR="00686D09" w:rsidRPr="008C6B2D" w:rsidRDefault="00686D09" w:rsidP="004A020B">
      <w:pPr>
        <w:jc w:val="both"/>
        <w:rPr>
          <w:b/>
          <w:sz w:val="24"/>
          <w:szCs w:val="24"/>
        </w:rPr>
      </w:pPr>
    </w:p>
    <w:p w:rsidR="00BF4089" w:rsidRPr="00BF4089" w:rsidRDefault="009F6693" w:rsidP="004A020B">
      <w:pPr>
        <w:pStyle w:val="Heading1"/>
        <w:jc w:val="both"/>
        <w:rPr>
          <w:i/>
        </w:rPr>
      </w:pPr>
      <w:bookmarkStart w:id="3" w:name="_Toc442381808"/>
      <w:bookmarkStart w:id="4" w:name="_Toc445393356"/>
      <w:r w:rsidRPr="008C6B2D">
        <w:t>Camera</w:t>
      </w:r>
      <w:bookmarkEnd w:id="3"/>
      <w:bookmarkEnd w:id="4"/>
      <w:r w:rsidR="003E1D34">
        <w:t xml:space="preserve"> </w:t>
      </w:r>
    </w:p>
    <w:p w:rsidR="00686D09" w:rsidRDefault="00C858A0" w:rsidP="004A020B">
      <w:pPr>
        <w:jc w:val="both"/>
        <w:rPr>
          <w:sz w:val="24"/>
          <w:szCs w:val="24"/>
        </w:rPr>
      </w:pPr>
      <w:r>
        <w:rPr>
          <w:sz w:val="24"/>
          <w:szCs w:val="24"/>
        </w:rPr>
        <w:t>This is 3</w:t>
      </w:r>
      <w:r w:rsidR="009A066C">
        <w:rPr>
          <w:sz w:val="24"/>
          <w:szCs w:val="24"/>
        </w:rPr>
        <w:t xml:space="preserve">D game, so orthographic </w:t>
      </w:r>
      <w:r>
        <w:rPr>
          <w:sz w:val="24"/>
          <w:szCs w:val="24"/>
        </w:rPr>
        <w:t>first person view</w:t>
      </w:r>
      <w:r w:rsidR="009A066C">
        <w:rPr>
          <w:sz w:val="24"/>
          <w:szCs w:val="24"/>
        </w:rPr>
        <w:t xml:space="preserve"> is used for the camera.</w:t>
      </w:r>
    </w:p>
    <w:p w:rsidR="009A066C" w:rsidRPr="009A066C" w:rsidRDefault="009A066C" w:rsidP="004A020B">
      <w:pPr>
        <w:jc w:val="both"/>
        <w:rPr>
          <w:sz w:val="24"/>
          <w:szCs w:val="24"/>
        </w:rPr>
      </w:pPr>
    </w:p>
    <w:p w:rsidR="00BF4089" w:rsidRDefault="009F6693" w:rsidP="004A020B">
      <w:pPr>
        <w:pStyle w:val="Heading1"/>
        <w:jc w:val="both"/>
      </w:pPr>
      <w:bookmarkStart w:id="5" w:name="_Toc442381809"/>
      <w:bookmarkStart w:id="6" w:name="_Toc445393357"/>
      <w:r w:rsidRPr="008C6B2D">
        <w:t>Controls</w:t>
      </w:r>
      <w:bookmarkEnd w:id="5"/>
      <w:bookmarkEnd w:id="6"/>
    </w:p>
    <w:p w:rsidR="00AB0B14" w:rsidRDefault="00AB0B14" w:rsidP="00AB0B14">
      <w:r>
        <w:t>In this diversion, Up</w:t>
      </w:r>
      <w:r w:rsidR="002E16D1">
        <w:t>, Right, Left</w:t>
      </w:r>
      <w:r>
        <w:t xml:space="preserve"> and Down key or W</w:t>
      </w:r>
      <w:r w:rsidR="002E16D1">
        <w:t>, A, D</w:t>
      </w:r>
      <w:r>
        <w:t xml:space="preserve"> and S are the principle controls to make it easy to understand. The diverse catches are play again catch. </w:t>
      </w:r>
    </w:p>
    <w:p w:rsidR="00AB0B14" w:rsidRPr="00E004D7" w:rsidRDefault="00AB0B14" w:rsidP="00AB0B14">
      <w:r w:rsidRPr="00E004D7">
        <w:rPr>
          <w:b/>
        </w:rPr>
        <w:t>Play Again</w:t>
      </w:r>
      <w:r>
        <w:t xml:space="preserve">: - After the </w:t>
      </w:r>
      <w:r w:rsidR="002E16D1">
        <w:t>game</w:t>
      </w:r>
      <w:r>
        <w:t xml:space="preserve"> is over, player has an alternative to play the </w:t>
      </w:r>
      <w:r w:rsidR="002E16D1">
        <w:t>game</w:t>
      </w:r>
      <w:r>
        <w:t xml:space="preserve"> again by tapping on play again catch symbol.</w:t>
      </w:r>
    </w:p>
    <w:p w:rsidR="00FC2480" w:rsidRDefault="00FC248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F6693" w:rsidRDefault="009F6693" w:rsidP="004A020B">
      <w:pPr>
        <w:pStyle w:val="Heading1"/>
        <w:jc w:val="both"/>
      </w:pPr>
      <w:bookmarkStart w:id="7" w:name="_Toc442381811"/>
      <w:bookmarkStart w:id="8" w:name="_Toc445393358"/>
      <w:r w:rsidRPr="008C6B2D">
        <w:lastRenderedPageBreak/>
        <w:t>Interface</w:t>
      </w:r>
      <w:r w:rsidR="00D668E0">
        <w:t xml:space="preserve"> </w:t>
      </w:r>
      <w:r w:rsidR="00D668E0" w:rsidRPr="00AA39CE">
        <w:t>Sketch</w:t>
      </w:r>
      <w:bookmarkEnd w:id="7"/>
      <w:bookmarkEnd w:id="8"/>
    </w:p>
    <w:p w:rsidR="00BF4089" w:rsidRDefault="00BC6370" w:rsidP="00BC6370">
      <w:pPr>
        <w:jc w:val="both"/>
        <w:rPr>
          <w:sz w:val="24"/>
          <w:szCs w:val="24"/>
        </w:rPr>
      </w:pPr>
      <w:r>
        <w:rPr>
          <w:sz w:val="24"/>
          <w:szCs w:val="24"/>
        </w:rPr>
        <w:t>Main Screen</w:t>
      </w:r>
    </w:p>
    <w:p w:rsidR="00BC6370" w:rsidRDefault="004E48CA" w:rsidP="00BC637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4EE72D37" wp14:editId="15BE7039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46A" w:rsidRDefault="000E246A" w:rsidP="00BC637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45E3FAFF" wp14:editId="5620DCA1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986" w:rsidRDefault="00B31986" w:rsidP="00BC6370">
      <w:pPr>
        <w:jc w:val="both"/>
        <w:rPr>
          <w:sz w:val="24"/>
          <w:szCs w:val="24"/>
        </w:rPr>
      </w:pPr>
    </w:p>
    <w:p w:rsidR="00B31986" w:rsidRDefault="00B31986" w:rsidP="00BC6370">
      <w:pPr>
        <w:jc w:val="both"/>
        <w:rPr>
          <w:sz w:val="24"/>
          <w:szCs w:val="24"/>
        </w:rPr>
      </w:pPr>
    </w:p>
    <w:p w:rsidR="0030195E" w:rsidRDefault="009F6693" w:rsidP="00261AC5">
      <w:pPr>
        <w:pStyle w:val="Heading1"/>
        <w:jc w:val="both"/>
        <w:rPr>
          <w:b/>
          <w:sz w:val="24"/>
          <w:szCs w:val="24"/>
        </w:rPr>
      </w:pPr>
      <w:bookmarkStart w:id="9" w:name="_Toc442381812"/>
      <w:bookmarkStart w:id="10" w:name="_Toc445393359"/>
      <w:bookmarkStart w:id="11" w:name="_GoBack"/>
      <w:bookmarkEnd w:id="11"/>
      <w:r w:rsidRPr="008C6B2D">
        <w:lastRenderedPageBreak/>
        <w:t>Menu and Screen Descriptions</w:t>
      </w:r>
      <w:bookmarkEnd w:id="9"/>
      <w:bookmarkEnd w:id="10"/>
    </w:p>
    <w:p w:rsidR="0030195E" w:rsidRDefault="0030195E" w:rsidP="004A020B">
      <w:pPr>
        <w:jc w:val="both"/>
        <w:rPr>
          <w:b/>
          <w:sz w:val="24"/>
          <w:szCs w:val="24"/>
        </w:rPr>
      </w:pPr>
    </w:p>
    <w:p w:rsidR="0030195E" w:rsidRDefault="0030195E" w:rsidP="004A02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Finish Screen</w:t>
      </w:r>
    </w:p>
    <w:p w:rsidR="00261AC5" w:rsidRDefault="00CB6F8C" w:rsidP="00261AC5">
      <w:pPr>
        <w:jc w:val="both"/>
        <w:rPr>
          <w:sz w:val="24"/>
          <w:szCs w:val="24"/>
        </w:rPr>
      </w:pPr>
      <w:r w:rsidRPr="000121F9">
        <w:rPr>
          <w:sz w:val="24"/>
          <w:szCs w:val="24"/>
        </w:rPr>
        <w:t xml:space="preserve">If the player </w:t>
      </w:r>
      <w:r w:rsidR="000E246A">
        <w:rPr>
          <w:sz w:val="24"/>
          <w:szCs w:val="24"/>
        </w:rPr>
        <w:t>destroyed for 5 times,</w:t>
      </w:r>
      <w:r w:rsidRPr="000121F9">
        <w:rPr>
          <w:sz w:val="24"/>
          <w:szCs w:val="24"/>
        </w:rPr>
        <w:t xml:space="preserve"> game gets over. Player can play again by pressing try again button.</w:t>
      </w:r>
      <w:bookmarkStart w:id="12" w:name="_Toc442381813"/>
    </w:p>
    <w:p w:rsidR="00261AC5" w:rsidRDefault="00261AC5" w:rsidP="00261AC5">
      <w:pPr>
        <w:jc w:val="both"/>
        <w:rPr>
          <w:sz w:val="24"/>
          <w:szCs w:val="24"/>
        </w:rPr>
      </w:pPr>
    </w:p>
    <w:p w:rsidR="00BF4089" w:rsidRPr="00BF4089" w:rsidRDefault="009F6693" w:rsidP="00261AC5">
      <w:pPr>
        <w:pStyle w:val="Heading1"/>
        <w:jc w:val="both"/>
      </w:pPr>
      <w:bookmarkStart w:id="13" w:name="_Toc445393360"/>
      <w:r w:rsidRPr="008C6B2D">
        <w:t>Game World</w:t>
      </w:r>
      <w:bookmarkEnd w:id="12"/>
      <w:bookmarkEnd w:id="13"/>
      <w:r w:rsidR="003E1D34">
        <w:t xml:space="preserve"> </w:t>
      </w:r>
    </w:p>
    <w:p w:rsidR="00860E42" w:rsidRDefault="00535F6C" w:rsidP="00860E42">
      <w:pPr>
        <w:jc w:val="both"/>
        <w:rPr>
          <w:sz w:val="24"/>
          <w:szCs w:val="24"/>
        </w:rPr>
      </w:pPr>
      <w:r w:rsidRPr="000121F9">
        <w:rPr>
          <w:sz w:val="24"/>
          <w:szCs w:val="24"/>
        </w:rPr>
        <w:t xml:space="preserve">In this diversion, principle foundation is the </w:t>
      </w:r>
      <w:r w:rsidR="000E246A">
        <w:rPr>
          <w:sz w:val="24"/>
          <w:szCs w:val="24"/>
        </w:rPr>
        <w:t>battlefield</w:t>
      </w:r>
      <w:r w:rsidRPr="000121F9">
        <w:rPr>
          <w:sz w:val="24"/>
          <w:szCs w:val="24"/>
        </w:rPr>
        <w:t xml:space="preserve">. The whole amusement has </w:t>
      </w:r>
      <w:r w:rsidR="000E246A">
        <w:rPr>
          <w:sz w:val="24"/>
          <w:szCs w:val="24"/>
        </w:rPr>
        <w:t>3D first person</w:t>
      </w:r>
      <w:r w:rsidRPr="000121F9">
        <w:rPr>
          <w:sz w:val="24"/>
          <w:szCs w:val="24"/>
        </w:rPr>
        <w:t xml:space="preserve"> perspective </w:t>
      </w:r>
      <w:r w:rsidR="000E246A">
        <w:rPr>
          <w:sz w:val="24"/>
          <w:szCs w:val="24"/>
        </w:rPr>
        <w:t>and obstructions</w:t>
      </w:r>
      <w:r w:rsidRPr="000121F9">
        <w:rPr>
          <w:sz w:val="24"/>
          <w:szCs w:val="24"/>
        </w:rPr>
        <w:t xml:space="preserve"> in it. Primary symbol is a </w:t>
      </w:r>
      <w:r w:rsidR="000E246A">
        <w:rPr>
          <w:sz w:val="24"/>
          <w:szCs w:val="24"/>
        </w:rPr>
        <w:t>Military Truck</w:t>
      </w:r>
      <w:r w:rsidRPr="000121F9">
        <w:rPr>
          <w:sz w:val="24"/>
          <w:szCs w:val="24"/>
        </w:rPr>
        <w:t xml:space="preserve">. Player sees everything from the </w:t>
      </w:r>
      <w:r w:rsidR="000E246A">
        <w:rPr>
          <w:sz w:val="24"/>
          <w:szCs w:val="24"/>
        </w:rPr>
        <w:t>first person view</w:t>
      </w:r>
      <w:r w:rsidRPr="000121F9">
        <w:rPr>
          <w:sz w:val="24"/>
          <w:szCs w:val="24"/>
        </w:rPr>
        <w:t xml:space="preserve">. As the </w:t>
      </w:r>
      <w:r w:rsidR="000E246A">
        <w:rPr>
          <w:sz w:val="24"/>
          <w:szCs w:val="24"/>
        </w:rPr>
        <w:t>truck</w:t>
      </w:r>
      <w:r w:rsidRPr="000121F9">
        <w:rPr>
          <w:sz w:val="24"/>
          <w:szCs w:val="24"/>
        </w:rPr>
        <w:t xml:space="preserve"> goes ahead, it confronts numerous </w:t>
      </w:r>
      <w:r w:rsidR="000E246A">
        <w:rPr>
          <w:sz w:val="24"/>
          <w:szCs w:val="24"/>
        </w:rPr>
        <w:t>obstructions like mines, barrier walls</w:t>
      </w:r>
      <w:r w:rsidRPr="000121F9">
        <w:rPr>
          <w:sz w:val="24"/>
          <w:szCs w:val="24"/>
        </w:rPr>
        <w:t xml:space="preserve"> as impediments particular to every level. Player needs to keep away from all these with a specific end goal to survive and gather the</w:t>
      </w:r>
      <w:bookmarkStart w:id="14" w:name="_Toc442381814"/>
      <w:r w:rsidR="000E246A">
        <w:rPr>
          <w:sz w:val="24"/>
          <w:szCs w:val="24"/>
        </w:rPr>
        <w:t xml:space="preserve"> soldiers from the 1 point and bring back to the destination.</w:t>
      </w:r>
    </w:p>
    <w:p w:rsidR="00860E42" w:rsidRPr="00860E42" w:rsidRDefault="00860E42" w:rsidP="00860E42">
      <w:pPr>
        <w:jc w:val="both"/>
        <w:rPr>
          <w:sz w:val="24"/>
          <w:szCs w:val="24"/>
        </w:rPr>
      </w:pPr>
    </w:p>
    <w:p w:rsidR="009F6693" w:rsidRDefault="009F6693" w:rsidP="004A020B">
      <w:pPr>
        <w:pStyle w:val="Heading1"/>
        <w:jc w:val="both"/>
      </w:pPr>
      <w:bookmarkStart w:id="15" w:name="_Toc445393361"/>
      <w:r w:rsidRPr="008C6B2D">
        <w:t>Levels</w:t>
      </w:r>
      <w:bookmarkEnd w:id="14"/>
      <w:bookmarkEnd w:id="15"/>
      <w:r w:rsidRPr="008C6B2D">
        <w:t xml:space="preserve"> </w:t>
      </w:r>
    </w:p>
    <w:p w:rsidR="00860E42" w:rsidRPr="00860E42" w:rsidRDefault="00860E42" w:rsidP="00860E42"/>
    <w:p w:rsidR="005C2F0F" w:rsidRDefault="009F6693" w:rsidP="004A020B">
      <w:pPr>
        <w:pStyle w:val="Heading1"/>
        <w:jc w:val="both"/>
      </w:pPr>
      <w:bookmarkStart w:id="16" w:name="_Toc442381816"/>
      <w:bookmarkStart w:id="17" w:name="_Toc445393362"/>
      <w:r w:rsidRPr="008C6B2D">
        <w:t>Characters</w:t>
      </w:r>
      <w:r w:rsidR="005100F2">
        <w:t>/Objects</w:t>
      </w:r>
      <w:bookmarkEnd w:id="16"/>
      <w:bookmarkEnd w:id="17"/>
    </w:p>
    <w:p w:rsidR="004C10B4" w:rsidRDefault="000E246A" w:rsidP="004C10B4">
      <w:pPr>
        <w:pStyle w:val="Heading3"/>
      </w:pPr>
      <w:bookmarkStart w:id="18" w:name="_Toc445393363"/>
      <w:r>
        <w:t>Military Truck</w:t>
      </w:r>
      <w:bookmarkEnd w:id="18"/>
    </w:p>
    <w:p w:rsidR="004C10B4" w:rsidRDefault="004C10B4" w:rsidP="004C10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character or AVATAR in this game is a </w:t>
      </w:r>
      <w:r w:rsidR="000E246A">
        <w:rPr>
          <w:sz w:val="24"/>
          <w:szCs w:val="24"/>
        </w:rPr>
        <w:t>Military Truck</w:t>
      </w:r>
      <w:r>
        <w:rPr>
          <w:sz w:val="24"/>
          <w:szCs w:val="24"/>
        </w:rPr>
        <w:t xml:space="preserve">. Player’s main goal is to control the </w:t>
      </w:r>
      <w:r w:rsidR="000E246A">
        <w:rPr>
          <w:sz w:val="24"/>
          <w:szCs w:val="24"/>
        </w:rPr>
        <w:t>forward, backward, right and left mo</w:t>
      </w:r>
      <w:r>
        <w:rPr>
          <w:sz w:val="24"/>
          <w:szCs w:val="24"/>
        </w:rPr>
        <w:t xml:space="preserve">vement of </w:t>
      </w:r>
      <w:r w:rsidR="000E246A">
        <w:rPr>
          <w:sz w:val="24"/>
          <w:szCs w:val="24"/>
        </w:rPr>
        <w:t xml:space="preserve">truck with the Up, </w:t>
      </w:r>
      <w:r>
        <w:rPr>
          <w:sz w:val="24"/>
          <w:szCs w:val="24"/>
        </w:rPr>
        <w:t>Down</w:t>
      </w:r>
      <w:r w:rsidR="000E246A">
        <w:rPr>
          <w:sz w:val="24"/>
          <w:szCs w:val="24"/>
        </w:rPr>
        <w:t>, right and left</w:t>
      </w:r>
      <w:r>
        <w:rPr>
          <w:sz w:val="24"/>
          <w:szCs w:val="24"/>
        </w:rPr>
        <w:t xml:space="preserve"> key on the keyboard to get points by </w:t>
      </w:r>
      <w:r w:rsidR="000E246A">
        <w:rPr>
          <w:sz w:val="24"/>
          <w:szCs w:val="24"/>
        </w:rPr>
        <w:t>taking</w:t>
      </w:r>
      <w:r>
        <w:rPr>
          <w:sz w:val="24"/>
          <w:szCs w:val="24"/>
        </w:rPr>
        <w:t xml:space="preserve"> </w:t>
      </w:r>
      <w:r w:rsidR="000E246A">
        <w:rPr>
          <w:sz w:val="24"/>
          <w:szCs w:val="24"/>
        </w:rPr>
        <w:t>truck</w:t>
      </w:r>
      <w:r>
        <w:rPr>
          <w:sz w:val="24"/>
          <w:szCs w:val="24"/>
        </w:rPr>
        <w:t xml:space="preserve"> </w:t>
      </w:r>
      <w:r w:rsidR="000E246A">
        <w:rPr>
          <w:sz w:val="24"/>
          <w:szCs w:val="24"/>
        </w:rPr>
        <w:t>to the abandoned soldier and bring back home.</w:t>
      </w:r>
    </w:p>
    <w:p w:rsidR="00A9011F" w:rsidRDefault="00A9011F" w:rsidP="004C10B4">
      <w:pPr>
        <w:jc w:val="both"/>
        <w:rPr>
          <w:sz w:val="24"/>
          <w:szCs w:val="24"/>
        </w:rPr>
      </w:pPr>
    </w:p>
    <w:p w:rsidR="009F6693" w:rsidRDefault="009F6693" w:rsidP="004A020B">
      <w:pPr>
        <w:pStyle w:val="Heading1"/>
        <w:jc w:val="both"/>
      </w:pPr>
      <w:bookmarkStart w:id="19" w:name="_Toc442381818"/>
      <w:bookmarkStart w:id="20" w:name="_Toc445393364"/>
      <w:r w:rsidRPr="008C6B2D">
        <w:t>Non-player Characters</w:t>
      </w:r>
      <w:bookmarkEnd w:id="19"/>
      <w:bookmarkEnd w:id="20"/>
    </w:p>
    <w:p w:rsidR="00A9011F" w:rsidRDefault="000E246A" w:rsidP="00A9011F">
      <w:pPr>
        <w:pStyle w:val="Heading3"/>
      </w:pPr>
      <w:bookmarkStart w:id="21" w:name="_Toc445393365"/>
      <w:r>
        <w:t>Barrie Wall</w:t>
      </w:r>
      <w:bookmarkEnd w:id="21"/>
    </w:p>
    <w:p w:rsidR="00686D09" w:rsidRDefault="000E246A" w:rsidP="004A02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Barrier walls are there to </w:t>
      </w:r>
      <w:r w:rsidR="004A17D1">
        <w:rPr>
          <w:sz w:val="24"/>
          <w:szCs w:val="24"/>
        </w:rPr>
        <w:t>stop the player from getting to the soldiers.</w:t>
      </w:r>
    </w:p>
    <w:p w:rsidR="004A17D1" w:rsidRPr="004A17D1" w:rsidRDefault="004A17D1" w:rsidP="004A020B">
      <w:pPr>
        <w:jc w:val="both"/>
        <w:rPr>
          <w:sz w:val="24"/>
          <w:szCs w:val="24"/>
        </w:rPr>
      </w:pPr>
    </w:p>
    <w:p w:rsidR="009F6693" w:rsidRDefault="009F6693" w:rsidP="004A020B">
      <w:pPr>
        <w:pStyle w:val="Heading1"/>
        <w:jc w:val="both"/>
      </w:pPr>
      <w:bookmarkStart w:id="22" w:name="_Toc442381821"/>
      <w:bookmarkStart w:id="23" w:name="_Toc445393366"/>
      <w:r w:rsidRPr="008C6B2D">
        <w:t>Enemies</w:t>
      </w:r>
      <w:bookmarkEnd w:id="22"/>
      <w:bookmarkEnd w:id="23"/>
    </w:p>
    <w:p w:rsidR="004A17D1" w:rsidRDefault="004A17D1" w:rsidP="004A17D1">
      <w:pPr>
        <w:pStyle w:val="Heading3"/>
      </w:pPr>
      <w:bookmarkStart w:id="24" w:name="_Toc445393367"/>
      <w:r>
        <w:t>Mines</w:t>
      </w:r>
      <w:bookmarkEnd w:id="24"/>
    </w:p>
    <w:p w:rsidR="004A17D1" w:rsidRDefault="004A17D1" w:rsidP="004A17D1">
      <w:pPr>
        <w:jc w:val="both"/>
        <w:rPr>
          <w:sz w:val="24"/>
          <w:szCs w:val="24"/>
        </w:rPr>
      </w:pPr>
      <w:r>
        <w:rPr>
          <w:sz w:val="24"/>
          <w:szCs w:val="24"/>
        </w:rPr>
        <w:t>Mines are there to destroy the military truck.</w:t>
      </w:r>
    </w:p>
    <w:p w:rsidR="004A17D1" w:rsidRDefault="004A17D1" w:rsidP="004A17D1">
      <w:pPr>
        <w:pStyle w:val="Heading3"/>
      </w:pPr>
      <w:bookmarkStart w:id="25" w:name="_Toc445393368"/>
      <w:r>
        <w:lastRenderedPageBreak/>
        <w:t>Soldiers</w:t>
      </w:r>
      <w:bookmarkEnd w:id="25"/>
    </w:p>
    <w:p w:rsidR="004A17D1" w:rsidRPr="000E246A" w:rsidRDefault="004A17D1" w:rsidP="004A17D1">
      <w:r>
        <w:t>Soldier at other point of the game waiting to be rescued.</w:t>
      </w:r>
    </w:p>
    <w:p w:rsidR="00686D09" w:rsidRPr="008C6B2D" w:rsidRDefault="00686D09" w:rsidP="004A020B">
      <w:pPr>
        <w:jc w:val="both"/>
        <w:rPr>
          <w:b/>
          <w:sz w:val="24"/>
          <w:szCs w:val="24"/>
        </w:rPr>
      </w:pPr>
    </w:p>
    <w:p w:rsidR="00686D09" w:rsidRPr="005C2F0F" w:rsidRDefault="009F6693" w:rsidP="004A020B">
      <w:pPr>
        <w:pStyle w:val="Heading1"/>
        <w:jc w:val="both"/>
      </w:pPr>
      <w:bookmarkStart w:id="26" w:name="_Toc442381828"/>
      <w:bookmarkStart w:id="27" w:name="_Toc445393369"/>
      <w:r w:rsidRPr="005C2F0F">
        <w:t>Scoring</w:t>
      </w:r>
      <w:bookmarkEnd w:id="26"/>
      <w:bookmarkEnd w:id="27"/>
    </w:p>
    <w:p w:rsidR="00C76DC8" w:rsidRDefault="00C76DC8" w:rsidP="00C76DC8">
      <w:pPr>
        <w:pStyle w:val="Heading3"/>
      </w:pPr>
      <w:bookmarkStart w:id="28" w:name="_Toc445393370"/>
      <w:r>
        <w:t>Lives</w:t>
      </w:r>
      <w:bookmarkEnd w:id="28"/>
      <w:r>
        <w:t xml:space="preserve"> </w:t>
      </w:r>
    </w:p>
    <w:p w:rsidR="00C76DC8" w:rsidRPr="00C76DC8" w:rsidRDefault="00C76DC8" w:rsidP="00C76DC8">
      <w:pPr>
        <w:jc w:val="both"/>
        <w:rPr>
          <w:sz w:val="24"/>
          <w:szCs w:val="24"/>
        </w:rPr>
      </w:pPr>
      <w:r w:rsidRPr="00C76DC8">
        <w:rPr>
          <w:sz w:val="24"/>
          <w:szCs w:val="24"/>
        </w:rPr>
        <w:t xml:space="preserve">One life gets reduced each time </w:t>
      </w:r>
      <w:r>
        <w:rPr>
          <w:sz w:val="24"/>
          <w:szCs w:val="24"/>
        </w:rPr>
        <w:t xml:space="preserve">saviour </w:t>
      </w:r>
      <w:r w:rsidR="004A17D1">
        <w:rPr>
          <w:sz w:val="24"/>
          <w:szCs w:val="24"/>
        </w:rPr>
        <w:t>truck get destroyed.</w:t>
      </w:r>
      <w:r w:rsidRPr="00C76DC8">
        <w:rPr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 w:rsidRPr="00C76DC8">
        <w:rPr>
          <w:sz w:val="24"/>
          <w:szCs w:val="24"/>
        </w:rPr>
        <w:t xml:space="preserve"> has 5 lives in starting.</w:t>
      </w:r>
    </w:p>
    <w:p w:rsidR="00C76DC8" w:rsidRDefault="00C76DC8" w:rsidP="00C76DC8">
      <w:pPr>
        <w:pStyle w:val="Heading3"/>
      </w:pPr>
      <w:bookmarkStart w:id="29" w:name="_Toc445393371"/>
      <w:r>
        <w:t>Scores</w:t>
      </w:r>
      <w:bookmarkEnd w:id="29"/>
    </w:p>
    <w:p w:rsidR="00686D09" w:rsidRDefault="00C76DC8" w:rsidP="004A020B">
      <w:pPr>
        <w:jc w:val="both"/>
        <w:rPr>
          <w:sz w:val="24"/>
          <w:szCs w:val="24"/>
        </w:rPr>
      </w:pPr>
      <w:r w:rsidRPr="00C76DC8">
        <w:rPr>
          <w:sz w:val="24"/>
          <w:szCs w:val="24"/>
        </w:rPr>
        <w:t xml:space="preserve">100 scores are awarded for each </w:t>
      </w:r>
      <w:r w:rsidR="004A17D1">
        <w:rPr>
          <w:sz w:val="24"/>
          <w:szCs w:val="24"/>
        </w:rPr>
        <w:t>obstacle to cross unharmed.</w:t>
      </w:r>
    </w:p>
    <w:p w:rsidR="005C2F0F" w:rsidRPr="00EB77B3" w:rsidRDefault="005C2F0F" w:rsidP="00EB77B3">
      <w:pPr>
        <w:jc w:val="both"/>
        <w:rPr>
          <w:sz w:val="24"/>
          <w:szCs w:val="24"/>
        </w:rPr>
      </w:pPr>
    </w:p>
    <w:sectPr w:rsidR="005C2F0F" w:rsidRPr="00EB77B3" w:rsidSect="008E601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831" w:rsidRDefault="005E6831" w:rsidP="00C152DC">
      <w:pPr>
        <w:spacing w:after="0" w:line="240" w:lineRule="auto"/>
      </w:pPr>
      <w:r>
        <w:separator/>
      </w:r>
    </w:p>
  </w:endnote>
  <w:endnote w:type="continuationSeparator" w:id="0">
    <w:p w:rsidR="005E6831" w:rsidRDefault="005E6831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F8B" w:rsidRDefault="00B16F8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#1</w:t>
    </w:r>
    <w:r w:rsidR="004D52CC">
      <w:rPr>
        <w:rFonts w:asciiTheme="majorHAnsi" w:hAnsiTheme="majorHAnsi"/>
        <w:b/>
      </w:rPr>
      <w:t>.1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937CB" w:rsidRPr="009937CB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</w:p>
  <w:p w:rsidR="00B16F8B" w:rsidRDefault="00B16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F8B" w:rsidRDefault="004F53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#1.1</w:t>
    </w:r>
    <w:r w:rsidR="00B16F8B">
      <w:rPr>
        <w:rFonts w:asciiTheme="majorHAnsi" w:hAnsiTheme="majorHAnsi"/>
      </w:rPr>
      <w:ptab w:relativeTo="margin" w:alignment="right" w:leader="none"/>
    </w:r>
    <w:r w:rsidR="00B16F8B">
      <w:rPr>
        <w:rFonts w:asciiTheme="majorHAnsi" w:hAnsiTheme="majorHAnsi"/>
      </w:rPr>
      <w:t xml:space="preserve">Page </w:t>
    </w:r>
    <w:r w:rsidR="00B16F8B">
      <w:fldChar w:fldCharType="begin"/>
    </w:r>
    <w:r w:rsidR="00B16F8B">
      <w:instrText xml:space="preserve"> PAGE   \* MERGEFORMAT </w:instrText>
    </w:r>
    <w:r w:rsidR="00B16F8B">
      <w:fldChar w:fldCharType="separate"/>
    </w:r>
    <w:r w:rsidR="009937CB" w:rsidRPr="009937CB">
      <w:rPr>
        <w:rFonts w:asciiTheme="majorHAnsi" w:hAnsiTheme="majorHAnsi"/>
        <w:noProof/>
      </w:rPr>
      <w:t>5</w:t>
    </w:r>
    <w:r w:rsidR="00B16F8B">
      <w:rPr>
        <w:rFonts w:asciiTheme="majorHAnsi" w:hAnsiTheme="majorHAnsi"/>
        <w:noProof/>
      </w:rPr>
      <w:fldChar w:fldCharType="end"/>
    </w:r>
  </w:p>
  <w:p w:rsidR="00B16F8B" w:rsidRDefault="00B16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831" w:rsidRDefault="005E6831" w:rsidP="00C152DC">
      <w:pPr>
        <w:spacing w:after="0" w:line="240" w:lineRule="auto"/>
      </w:pPr>
      <w:r>
        <w:separator/>
      </w:r>
    </w:p>
  </w:footnote>
  <w:footnote w:type="continuationSeparator" w:id="0">
    <w:p w:rsidR="005E6831" w:rsidRDefault="005E6831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B16F8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B16F8B" w:rsidRDefault="005E6831" w:rsidP="002B1D90">
          <w:pPr>
            <w:pStyle w:val="Header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E57EA">
                <w:rPr>
                  <w:b/>
                  <w:bCs/>
                  <w:caps/>
                  <w:sz w:val="24"/>
                  <w:szCs w:val="24"/>
                  <w:lang w:val="en-US"/>
                </w:rPr>
                <w:t>Battle Truck</w:t>
              </w:r>
            </w:sdtContent>
          </w:sdt>
        </w:p>
      </w:tc>
      <w:sdt>
        <w:sdtPr>
          <w:rPr>
            <w:color w:val="FFFFFF" w:themeColor="background1"/>
            <w:sz w:val="24"/>
            <w:szCs w:val="2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3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16F8B" w:rsidRDefault="004E57E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sz w:val="24"/>
                  <w:szCs w:val="24"/>
                  <w:lang w:val="en-US"/>
                </w:rPr>
                <w:t>March 10, 2016</w:t>
              </w:r>
            </w:p>
          </w:tc>
        </w:sdtContent>
      </w:sdt>
    </w:tr>
  </w:tbl>
  <w:p w:rsidR="00B16F8B" w:rsidRDefault="00B16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B16F8B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3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16F8B" w:rsidRPr="00C152DC" w:rsidRDefault="004E57E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March 10,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B16F8B" w:rsidRDefault="005E6831" w:rsidP="00A32758">
          <w:pPr>
            <w:pStyle w:val="Header"/>
            <w:jc w:val="right"/>
            <w:rPr>
              <w:bCs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E57EA">
                <w:rPr>
                  <w:b/>
                  <w:bCs/>
                  <w:caps/>
                  <w:sz w:val="24"/>
                  <w:szCs w:val="24"/>
                  <w:lang w:val="en-US"/>
                </w:rPr>
                <w:t>Battle Truck</w:t>
              </w:r>
            </w:sdtContent>
          </w:sdt>
        </w:p>
      </w:tc>
    </w:tr>
  </w:tbl>
  <w:p w:rsidR="00B16F8B" w:rsidRDefault="00B16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12FB"/>
    <w:rsid w:val="000121F9"/>
    <w:rsid w:val="0002154C"/>
    <w:rsid w:val="00021BBC"/>
    <w:rsid w:val="00023AF4"/>
    <w:rsid w:val="00041C8A"/>
    <w:rsid w:val="00080D8D"/>
    <w:rsid w:val="000A35EC"/>
    <w:rsid w:val="000E246A"/>
    <w:rsid w:val="00136AB2"/>
    <w:rsid w:val="00141C7B"/>
    <w:rsid w:val="00185621"/>
    <w:rsid w:val="001B3F99"/>
    <w:rsid w:val="001F2544"/>
    <w:rsid w:val="001F4606"/>
    <w:rsid w:val="001F6274"/>
    <w:rsid w:val="00234475"/>
    <w:rsid w:val="002446A6"/>
    <w:rsid w:val="0025368D"/>
    <w:rsid w:val="00261AC5"/>
    <w:rsid w:val="00281EE2"/>
    <w:rsid w:val="002A5611"/>
    <w:rsid w:val="002B1D90"/>
    <w:rsid w:val="002E16D1"/>
    <w:rsid w:val="0030195E"/>
    <w:rsid w:val="0031670D"/>
    <w:rsid w:val="00357485"/>
    <w:rsid w:val="00371A04"/>
    <w:rsid w:val="00383950"/>
    <w:rsid w:val="003B4994"/>
    <w:rsid w:val="003D21B6"/>
    <w:rsid w:val="003E1D34"/>
    <w:rsid w:val="003E1D56"/>
    <w:rsid w:val="003F2523"/>
    <w:rsid w:val="0041585E"/>
    <w:rsid w:val="00420F46"/>
    <w:rsid w:val="00461349"/>
    <w:rsid w:val="0047453B"/>
    <w:rsid w:val="0047462E"/>
    <w:rsid w:val="00480B84"/>
    <w:rsid w:val="004A020B"/>
    <w:rsid w:val="004A17D1"/>
    <w:rsid w:val="004A3599"/>
    <w:rsid w:val="004A7D54"/>
    <w:rsid w:val="004C10B4"/>
    <w:rsid w:val="004C2DB0"/>
    <w:rsid w:val="004D52CC"/>
    <w:rsid w:val="004E48CA"/>
    <w:rsid w:val="004E57EA"/>
    <w:rsid w:val="004F5354"/>
    <w:rsid w:val="0050178E"/>
    <w:rsid w:val="005100F2"/>
    <w:rsid w:val="0052734F"/>
    <w:rsid w:val="00535F6C"/>
    <w:rsid w:val="00593CFF"/>
    <w:rsid w:val="005C12A2"/>
    <w:rsid w:val="005C2F0F"/>
    <w:rsid w:val="005E6831"/>
    <w:rsid w:val="00616031"/>
    <w:rsid w:val="006163E5"/>
    <w:rsid w:val="00625315"/>
    <w:rsid w:val="00630FB1"/>
    <w:rsid w:val="006413F4"/>
    <w:rsid w:val="006511CC"/>
    <w:rsid w:val="00686D09"/>
    <w:rsid w:val="00691022"/>
    <w:rsid w:val="0069307E"/>
    <w:rsid w:val="006974C6"/>
    <w:rsid w:val="006C6A94"/>
    <w:rsid w:val="006E5DB1"/>
    <w:rsid w:val="006E7CBA"/>
    <w:rsid w:val="00702EDE"/>
    <w:rsid w:val="00736C7D"/>
    <w:rsid w:val="00744BAC"/>
    <w:rsid w:val="0075014D"/>
    <w:rsid w:val="0075690D"/>
    <w:rsid w:val="007570FD"/>
    <w:rsid w:val="007B061C"/>
    <w:rsid w:val="007B389D"/>
    <w:rsid w:val="007B5BD6"/>
    <w:rsid w:val="007D2A8E"/>
    <w:rsid w:val="007E27F6"/>
    <w:rsid w:val="007E50CB"/>
    <w:rsid w:val="007E6BD2"/>
    <w:rsid w:val="00836581"/>
    <w:rsid w:val="00860E42"/>
    <w:rsid w:val="00891955"/>
    <w:rsid w:val="008C6B2D"/>
    <w:rsid w:val="008E601F"/>
    <w:rsid w:val="008F3C94"/>
    <w:rsid w:val="009030A4"/>
    <w:rsid w:val="0091477A"/>
    <w:rsid w:val="00915814"/>
    <w:rsid w:val="009217CF"/>
    <w:rsid w:val="00953C99"/>
    <w:rsid w:val="00953F0E"/>
    <w:rsid w:val="00970C23"/>
    <w:rsid w:val="0097167E"/>
    <w:rsid w:val="009937CB"/>
    <w:rsid w:val="00996533"/>
    <w:rsid w:val="009A066C"/>
    <w:rsid w:val="009A4D42"/>
    <w:rsid w:val="009B1C3C"/>
    <w:rsid w:val="009B458A"/>
    <w:rsid w:val="009F6693"/>
    <w:rsid w:val="00A01871"/>
    <w:rsid w:val="00A13150"/>
    <w:rsid w:val="00A32758"/>
    <w:rsid w:val="00A54E1C"/>
    <w:rsid w:val="00A61DEE"/>
    <w:rsid w:val="00A72C5E"/>
    <w:rsid w:val="00A9011F"/>
    <w:rsid w:val="00A97963"/>
    <w:rsid w:val="00AA39CE"/>
    <w:rsid w:val="00AA765B"/>
    <w:rsid w:val="00AB0B14"/>
    <w:rsid w:val="00AB5C05"/>
    <w:rsid w:val="00AD223E"/>
    <w:rsid w:val="00AD7419"/>
    <w:rsid w:val="00AF591A"/>
    <w:rsid w:val="00B16F8B"/>
    <w:rsid w:val="00B23909"/>
    <w:rsid w:val="00B31986"/>
    <w:rsid w:val="00B34AC0"/>
    <w:rsid w:val="00B51E5F"/>
    <w:rsid w:val="00BC6370"/>
    <w:rsid w:val="00BF4089"/>
    <w:rsid w:val="00C0050A"/>
    <w:rsid w:val="00C152DC"/>
    <w:rsid w:val="00C76DC8"/>
    <w:rsid w:val="00C804B5"/>
    <w:rsid w:val="00C858A0"/>
    <w:rsid w:val="00CB6F8C"/>
    <w:rsid w:val="00CC7611"/>
    <w:rsid w:val="00D007A4"/>
    <w:rsid w:val="00D668E0"/>
    <w:rsid w:val="00D82416"/>
    <w:rsid w:val="00D95629"/>
    <w:rsid w:val="00DE2CB1"/>
    <w:rsid w:val="00E22CDE"/>
    <w:rsid w:val="00E53EE3"/>
    <w:rsid w:val="00E62215"/>
    <w:rsid w:val="00EB6F93"/>
    <w:rsid w:val="00EB77B3"/>
    <w:rsid w:val="00F123C9"/>
    <w:rsid w:val="00F35C9E"/>
    <w:rsid w:val="00F362D0"/>
    <w:rsid w:val="00FA4F1B"/>
    <w:rsid w:val="00FC2480"/>
    <w:rsid w:val="00FD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3FF8B"/>
  <w15:docId w15:val="{FB15DD95-CCBE-47D2-A8C8-83C737BD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1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253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531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25315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25315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25315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344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4F1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10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7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A0AA84DF-E82B-4FAE-BD76-8D853F1C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4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Battle Truck</vt:lpstr>
    </vt:vector>
  </TitlesOfParts>
  <Company>G STUDIOS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 Truck</dc:title>
  <dc:creator>Vishal Guleria AND Vinay Bhardwaj</dc:creator>
  <cp:lastModifiedBy>Vishal Guleria</cp:lastModifiedBy>
  <cp:revision>3</cp:revision>
  <cp:lastPrinted>2016-03-10T22:13:00Z</cp:lastPrinted>
  <dcterms:created xsi:type="dcterms:W3CDTF">2016-03-10T22:12:00Z</dcterms:created>
  <dcterms:modified xsi:type="dcterms:W3CDTF">2016-03-10T22:17:00Z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